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3D135F" w14:paraId="551EB7C8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BEBFFE4" w14:textId="63423F97" w:rsidR="000930DE" w:rsidRPr="001D4099" w:rsidRDefault="00C144CE" w:rsidP="003F1B98">
            <w:pPr>
              <w:pStyle w:val="Title"/>
            </w:pPr>
            <w:r>
              <w:t>Carlos</w:t>
            </w:r>
          </w:p>
          <w:p w14:paraId="47C47D7B" w14:textId="23EB6EC8" w:rsidR="000930DE" w:rsidRDefault="00C144CE" w:rsidP="00AD79E9">
            <w:pPr>
              <w:pStyle w:val="Subtitle"/>
            </w:pPr>
            <w:r>
              <w:t>Huang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580EC59A" w14:textId="717EECF7" w:rsidR="000930DE" w:rsidRPr="003D135F" w:rsidRDefault="00C144CE" w:rsidP="003D135F">
            <w:pPr>
              <w:pStyle w:val="ContactInfo"/>
            </w:pPr>
            <w:r>
              <w:t>DAVIS, CA</w:t>
            </w:r>
            <w:r w:rsidR="000930DE" w:rsidRPr="003D135F">
              <w:t xml:space="preserve"> </w:t>
            </w:r>
          </w:p>
          <w:p w14:paraId="49BF90B1" w14:textId="5D1ABC4C" w:rsidR="000930DE" w:rsidRPr="003D135F" w:rsidRDefault="00C144CE" w:rsidP="003D135F">
            <w:pPr>
              <w:pStyle w:val="ContactInfo"/>
            </w:pPr>
            <w:r>
              <w:t>carloshua843@gmail.com</w:t>
            </w:r>
            <w:r w:rsidR="00AD79E9" w:rsidRPr="003D135F">
              <w:t xml:space="preserve"> </w:t>
            </w:r>
          </w:p>
        </w:tc>
      </w:tr>
      <w:tr w:rsidR="000930DE" w14:paraId="61E19DFC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67D5990" w14:textId="315E829C" w:rsidR="000930DE" w:rsidRDefault="00C144CE" w:rsidP="00867C58">
            <w:r>
              <w:t xml:space="preserve">A first-generation college student interested in tech-related fields. A determined person with </w:t>
            </w:r>
            <w:r w:rsidR="00767F7E">
              <w:t>a strong</w:t>
            </w:r>
            <w:r>
              <w:t xml:space="preserve"> work ethic, and organizational and collaboration skills. </w:t>
            </w:r>
          </w:p>
        </w:tc>
      </w:tr>
      <w:tr w:rsidR="004D4E50" w14:paraId="287D7A72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776C0F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E8C79538591F4190AB5B144B32378DC4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11D667BB" w14:textId="746021BF" w:rsidR="00F62BAE" w:rsidRPr="00C35EF0" w:rsidRDefault="00794B5D" w:rsidP="003F1B98">
            <w:pPr>
              <w:pStyle w:val="Heading2"/>
            </w:pPr>
            <w:r>
              <w:t xml:space="preserve">Student | code Nation                                                                                                      </w:t>
            </w:r>
            <w:r w:rsidRPr="00884BAB">
              <w:rPr>
                <w:b w:val="0"/>
                <w:bCs/>
              </w:rPr>
              <w:t>10/2021 – 02/2022</w:t>
            </w:r>
          </w:p>
          <w:p w14:paraId="69561ECA" w14:textId="37A2E1BB" w:rsidR="004D4E50" w:rsidRPr="003F1B98" w:rsidRDefault="00794B5D" w:rsidP="003F1B98">
            <w:pPr>
              <w:pStyle w:val="Heading3"/>
            </w:pPr>
            <w:r>
              <w:t>San Francisco</w:t>
            </w:r>
          </w:p>
          <w:p w14:paraId="0AA9248D" w14:textId="4C5F2874" w:rsidR="00794B5D" w:rsidRDefault="00794B5D" w:rsidP="00794B5D">
            <w:pPr>
              <w:pStyle w:val="ListParagraph"/>
              <w:numPr>
                <w:ilvl w:val="0"/>
                <w:numId w:val="5"/>
              </w:numPr>
            </w:pPr>
            <w:r>
              <w:t xml:space="preserve">Learned React and used it to develop several projects. </w:t>
            </w:r>
          </w:p>
          <w:p w14:paraId="13F7E779" w14:textId="6D8C3F08" w:rsidR="00794B5D" w:rsidRDefault="00794B5D" w:rsidP="00794B5D">
            <w:pPr>
              <w:pStyle w:val="ListParagraph"/>
              <w:numPr>
                <w:ilvl w:val="0"/>
                <w:numId w:val="5"/>
              </w:numPr>
            </w:pPr>
            <w:r>
              <w:t xml:space="preserve">Creating components to optimize code efficiency. </w:t>
            </w:r>
          </w:p>
          <w:p w14:paraId="23E21498" w14:textId="66D2EE4F" w:rsidR="00794B5D" w:rsidRDefault="00794B5D" w:rsidP="00794B5D">
            <w:pPr>
              <w:pStyle w:val="ListParagraph"/>
              <w:numPr>
                <w:ilvl w:val="0"/>
                <w:numId w:val="5"/>
              </w:numPr>
            </w:pPr>
            <w:r>
              <w:t>Developed interactive web pages using HTML, CSS, jQuery, JavaScript.</w:t>
            </w:r>
          </w:p>
          <w:p w14:paraId="3DCB348F" w14:textId="24D14AB4" w:rsidR="00794B5D" w:rsidRDefault="00794B5D" w:rsidP="00794B5D">
            <w:pPr>
              <w:pStyle w:val="ListParagraph"/>
              <w:numPr>
                <w:ilvl w:val="0"/>
                <w:numId w:val="5"/>
              </w:numPr>
            </w:pPr>
            <w:r>
              <w:t>Learned the basic concepts of arrays, loops, conditionals, and functions.</w:t>
            </w:r>
          </w:p>
          <w:p w14:paraId="0C0EA285" w14:textId="0C2B9E9B" w:rsidR="004D4E50" w:rsidRDefault="00794B5D" w:rsidP="00794B5D">
            <w:pPr>
              <w:pStyle w:val="ListParagraph"/>
              <w:numPr>
                <w:ilvl w:val="0"/>
                <w:numId w:val="5"/>
              </w:numPr>
            </w:pPr>
            <w:r>
              <w:t>Used CSS to improve a web page layout Practiced current coding habits.</w:t>
            </w:r>
          </w:p>
        </w:tc>
      </w:tr>
      <w:tr w:rsidR="000930DE" w14:paraId="54BF5D22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DE5CB5B" w14:textId="5753F053" w:rsidR="00794B5D" w:rsidRPr="00794B5D" w:rsidRDefault="00794B5D" w:rsidP="00794B5D">
            <w:pPr>
              <w:pStyle w:val="Heading1"/>
            </w:pPr>
            <w:r w:rsidRPr="00794B5D">
              <w:t>projects</w:t>
            </w:r>
          </w:p>
          <w:p w14:paraId="70CF2EBE" w14:textId="3C3A0EA7" w:rsidR="00F62BAE" w:rsidRPr="00794B5D" w:rsidRDefault="00F62BAE" w:rsidP="00794B5D"/>
          <w:p w14:paraId="57412C3A" w14:textId="3179DFCB" w:rsidR="000930DE" w:rsidRPr="00794B5D" w:rsidRDefault="00794B5D" w:rsidP="003F1B98">
            <w:pPr>
              <w:pStyle w:val="Heading3"/>
              <w:rPr>
                <w:sz w:val="22"/>
              </w:rPr>
            </w:pPr>
            <w:r w:rsidRPr="00794B5D">
              <w:rPr>
                <w:sz w:val="22"/>
              </w:rPr>
              <w:t>Canvas</w:t>
            </w:r>
          </w:p>
          <w:p w14:paraId="4A1600BC" w14:textId="77777777" w:rsidR="00794B5D" w:rsidRDefault="00794B5D" w:rsidP="00794B5D">
            <w:pPr>
              <w:pStyle w:val="ListParagraph"/>
              <w:numPr>
                <w:ilvl w:val="0"/>
                <w:numId w:val="7"/>
              </w:numPr>
            </w:pPr>
            <w:r>
              <w:t xml:space="preserve">Developed a C program for canvas drawing. </w:t>
            </w:r>
          </w:p>
          <w:p w14:paraId="77239567" w14:textId="2B2794D1" w:rsidR="00794B5D" w:rsidRDefault="00794B5D" w:rsidP="00794B5D">
            <w:pPr>
              <w:pStyle w:val="ListParagraph"/>
              <w:numPr>
                <w:ilvl w:val="0"/>
                <w:numId w:val="7"/>
              </w:numPr>
            </w:pPr>
            <w:r>
              <w:t xml:space="preserve">Implemented functionality to dynamically resize canvas and add/remove rows/columns. </w:t>
            </w:r>
          </w:p>
          <w:p w14:paraId="0EB58677" w14:textId="77777777" w:rsidR="00794B5D" w:rsidRDefault="00794B5D" w:rsidP="00794B5D">
            <w:pPr>
              <w:pStyle w:val="ListParagraph"/>
              <w:numPr>
                <w:ilvl w:val="0"/>
                <w:numId w:val="7"/>
              </w:numPr>
            </w:pPr>
            <w:r>
              <w:t xml:space="preserve">Created an interactive drawing interface where users can enter commands. </w:t>
            </w:r>
          </w:p>
          <w:p w14:paraId="1B28C7A9" w14:textId="2F3F390F" w:rsidR="000930DE" w:rsidRDefault="00794B5D" w:rsidP="00794B5D">
            <w:pPr>
              <w:pStyle w:val="ListParagraph"/>
              <w:numPr>
                <w:ilvl w:val="0"/>
                <w:numId w:val="7"/>
              </w:numPr>
            </w:pPr>
            <w:r>
              <w:t>Wrote reusable modules for input parsing, command processing, drawing</w:t>
            </w:r>
            <w:r w:rsidR="00767F7E">
              <w:t>.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2F8723D" w14:textId="3B0F71C7" w:rsidR="00794B5D" w:rsidRDefault="00794B5D" w:rsidP="003F1B98">
            <w:pPr>
              <w:pStyle w:val="Heading2"/>
            </w:pPr>
          </w:p>
          <w:p w14:paraId="068059AB" w14:textId="260F7BDC" w:rsidR="00F62BAE" w:rsidRPr="00794B5D" w:rsidRDefault="00F62BAE" w:rsidP="00794B5D"/>
          <w:p w14:paraId="04FC9C3D" w14:textId="024D708E" w:rsidR="000930DE" w:rsidRPr="00794B5D" w:rsidRDefault="00794B5D" w:rsidP="00A30F99">
            <w:pPr>
              <w:pStyle w:val="Heading3"/>
              <w:rPr>
                <w:sz w:val="22"/>
              </w:rPr>
            </w:pPr>
            <w:r w:rsidRPr="00794B5D">
              <w:rPr>
                <w:sz w:val="22"/>
              </w:rPr>
              <w:t>Weather</w:t>
            </w:r>
            <w:r w:rsidR="00767F7E">
              <w:rPr>
                <w:sz w:val="22"/>
              </w:rPr>
              <w:t xml:space="preserve"> web app</w:t>
            </w:r>
          </w:p>
          <w:p w14:paraId="33081515" w14:textId="70A64BE5" w:rsidR="00767F7E" w:rsidRDefault="00767F7E" w:rsidP="00767F7E">
            <w:pPr>
              <w:pStyle w:val="ListParagraph"/>
              <w:numPr>
                <w:ilvl w:val="0"/>
                <w:numId w:val="8"/>
              </w:numPr>
            </w:pPr>
            <w:r>
              <w:t>Developed weather app using React, Axios, and React Select.</w:t>
            </w:r>
          </w:p>
          <w:p w14:paraId="4FB8A94C" w14:textId="1CE7E2E7" w:rsidR="00767F7E" w:rsidRDefault="00767F7E" w:rsidP="00767F7E">
            <w:pPr>
              <w:pStyle w:val="ListParagraph"/>
              <w:numPr>
                <w:ilvl w:val="0"/>
                <w:numId w:val="8"/>
              </w:numPr>
            </w:pPr>
            <w:r>
              <w:t>Parsed multiple API responses to simplify the task.</w:t>
            </w:r>
          </w:p>
          <w:p w14:paraId="1856F2B0" w14:textId="36BA96FD" w:rsidR="00767F7E" w:rsidRDefault="00767F7E" w:rsidP="00767F7E">
            <w:pPr>
              <w:pStyle w:val="ListParagraph"/>
              <w:numPr>
                <w:ilvl w:val="0"/>
                <w:numId w:val="8"/>
              </w:numPr>
            </w:pPr>
            <w:r>
              <w:t>APIs Structured reusable components like search. bar and forecast cards Handled asynchronous.</w:t>
            </w:r>
          </w:p>
          <w:p w14:paraId="7C72A20A" w14:textId="40581911" w:rsidR="000930DE" w:rsidRPr="00CE3B09" w:rsidRDefault="00767F7E" w:rsidP="00767F7E">
            <w:pPr>
              <w:pStyle w:val="ListParagraph"/>
              <w:numPr>
                <w:ilvl w:val="0"/>
                <w:numId w:val="8"/>
              </w:numPr>
            </w:pPr>
            <w:r>
              <w:t xml:space="preserve">Used React hooks like </w:t>
            </w:r>
            <w:proofErr w:type="spellStart"/>
            <w:r>
              <w:t>useState</w:t>
            </w:r>
            <w:proofErr w:type="spellEnd"/>
            <w:r>
              <w:t xml:space="preserve"> and </w:t>
            </w:r>
            <w:proofErr w:type="spellStart"/>
            <w:r>
              <w:t>useEffect</w:t>
            </w:r>
            <w:proofErr w:type="spellEnd"/>
            <w:r>
              <w:t>.</w:t>
            </w:r>
          </w:p>
        </w:tc>
      </w:tr>
      <w:tr w:rsidR="000930DE" w14:paraId="4E9C000A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C64B2CC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F48A912C96174C8D95544C8D46CDD9D5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4E2C26F5" w14:textId="6B212F69" w:rsidR="00F62BAE" w:rsidRPr="00C35EF0" w:rsidRDefault="00C144CE" w:rsidP="00A30F99">
            <w:pPr>
              <w:pStyle w:val="Heading2"/>
            </w:pPr>
            <w:r>
              <w:t>BACHELOR OF SCIENCE IN COMPUTER SCIENCE</w:t>
            </w:r>
          </w:p>
          <w:p w14:paraId="0EDF5F98" w14:textId="2B005A39" w:rsidR="000930DE" w:rsidRDefault="00C144CE" w:rsidP="00A30F99">
            <w:pPr>
              <w:pStyle w:val="Heading3"/>
            </w:pPr>
            <w:r>
              <w:t>University of California, Davis</w:t>
            </w:r>
          </w:p>
          <w:p w14:paraId="2A1A6EA6" w14:textId="5C507713" w:rsidR="00C144CE" w:rsidRPr="00C144CE" w:rsidRDefault="00C144CE" w:rsidP="00C144CE">
            <w:pPr>
              <w:pStyle w:val="Heading4"/>
            </w:pPr>
            <w:r>
              <w:t>JUNE 202</w:t>
            </w:r>
            <w:r w:rsidR="00767F7E">
              <w:t>2</w:t>
            </w:r>
            <w:r>
              <w:t xml:space="preserve"> – Present</w:t>
            </w:r>
          </w:p>
          <w:p w14:paraId="6D220EBB" w14:textId="77777777" w:rsidR="000930DE" w:rsidRDefault="00000000" w:rsidP="00AD79E9">
            <w:pPr>
              <w:pStyle w:val="ListBullet"/>
            </w:pPr>
            <w:sdt>
              <w:sdtPr>
                <w:id w:val="273134087"/>
                <w:placeholder>
                  <w:docPart w:val="BAC11D24855F4FFB89C61306AD2C54A4"/>
                </w:placeholder>
                <w:temporary/>
                <w:showingPlcHdr/>
                <w15:appearance w15:val="hidden"/>
              </w:sdtPr>
              <w:sdtContent>
                <w:r w:rsidR="00AD79E9">
                  <w:t>GPA 3.8</w:t>
                </w:r>
              </w:sdtContent>
            </w:sdt>
            <w:r w:rsidR="00AD79E9">
              <w:t xml:space="preserve"> </w:t>
            </w:r>
          </w:p>
        </w:tc>
      </w:tr>
      <w:tr w:rsidR="004D4E50" w14:paraId="73245E5A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1BA4CE2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4DA01DE5141741008A2C2C8CB62C3F41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1D3B9665" w14:textId="77777777" w:rsidTr="00A30F99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5544A43F" w14:textId="1067C667" w:rsidR="004D4E50" w:rsidRDefault="00C144CE" w:rsidP="000930DE">
            <w:pPr>
              <w:pStyle w:val="ListBullet"/>
            </w:pPr>
            <w:r>
              <w:t>Organization</w:t>
            </w:r>
          </w:p>
          <w:p w14:paraId="455DE0F9" w14:textId="116A7BB4" w:rsidR="00AD79E9" w:rsidRDefault="00C144CE" w:rsidP="00AD79E9">
            <w:pPr>
              <w:pStyle w:val="ListBullet"/>
            </w:pPr>
            <w:r>
              <w:t xml:space="preserve">Customer service </w:t>
            </w:r>
          </w:p>
          <w:p w14:paraId="59F26E56" w14:textId="77777777" w:rsidR="004D4E50" w:rsidRDefault="00C144CE" w:rsidP="00AD79E9">
            <w:pPr>
              <w:pStyle w:val="ListBullet"/>
            </w:pPr>
            <w:r>
              <w:t>Bilingual</w:t>
            </w:r>
          </w:p>
          <w:p w14:paraId="3D8C935D" w14:textId="6DE22605" w:rsidR="00C144CE" w:rsidRDefault="00C144CE" w:rsidP="00AD79E9">
            <w:pPr>
              <w:pStyle w:val="ListBullet"/>
            </w:pPr>
            <w:r>
              <w:t>Java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54FE27A2" w14:textId="6F104193" w:rsidR="00AD79E9" w:rsidRDefault="00C144CE" w:rsidP="00AD79E9">
            <w:pPr>
              <w:pStyle w:val="ListBullet"/>
            </w:pPr>
            <w:r>
              <w:t>React/JavaScript</w:t>
            </w:r>
          </w:p>
          <w:p w14:paraId="35434B51" w14:textId="6E5C1FDF" w:rsidR="00AD79E9" w:rsidRDefault="00C144CE" w:rsidP="00AD79E9">
            <w:pPr>
              <w:pStyle w:val="ListBullet"/>
            </w:pPr>
            <w:r>
              <w:t>C++</w:t>
            </w:r>
          </w:p>
          <w:p w14:paraId="5A770575" w14:textId="77777777" w:rsidR="004D4E50" w:rsidRDefault="00C144CE" w:rsidP="00AD79E9">
            <w:pPr>
              <w:pStyle w:val="ListBullet"/>
            </w:pPr>
            <w:r>
              <w:t>C</w:t>
            </w:r>
          </w:p>
          <w:p w14:paraId="71AD379E" w14:textId="5CD72D77" w:rsidR="00C144CE" w:rsidRPr="00CE3B09" w:rsidRDefault="00C144CE" w:rsidP="00AD79E9">
            <w:pPr>
              <w:pStyle w:val="ListBullet"/>
            </w:pPr>
            <w:r>
              <w:t>HTML/CSS</w:t>
            </w:r>
          </w:p>
        </w:tc>
      </w:tr>
    </w:tbl>
    <w:p w14:paraId="12056D0C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B0176" w14:textId="77777777" w:rsidR="00CB1A63" w:rsidRDefault="00CB1A63" w:rsidP="001D4099">
      <w:pPr>
        <w:spacing w:line="240" w:lineRule="auto"/>
      </w:pPr>
      <w:r>
        <w:separator/>
      </w:r>
    </w:p>
  </w:endnote>
  <w:endnote w:type="continuationSeparator" w:id="0">
    <w:p w14:paraId="55DB510A" w14:textId="77777777" w:rsidR="00CB1A63" w:rsidRDefault="00CB1A63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560D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E2A11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91B12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70CE" w14:textId="77777777" w:rsidR="00CB1A63" w:rsidRDefault="00CB1A63" w:rsidP="001D4099">
      <w:pPr>
        <w:spacing w:line="240" w:lineRule="auto"/>
      </w:pPr>
      <w:r>
        <w:separator/>
      </w:r>
    </w:p>
  </w:footnote>
  <w:footnote w:type="continuationSeparator" w:id="0">
    <w:p w14:paraId="4A18984C" w14:textId="77777777" w:rsidR="00CB1A63" w:rsidRDefault="00CB1A63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CE3A9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7D9D8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414FC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127"/>
    <w:multiLevelType w:val="hybridMultilevel"/>
    <w:tmpl w:val="0E6C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8C4"/>
    <w:multiLevelType w:val="hybridMultilevel"/>
    <w:tmpl w:val="99FA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3568A5"/>
    <w:multiLevelType w:val="hybridMultilevel"/>
    <w:tmpl w:val="A17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D4944"/>
    <w:multiLevelType w:val="hybridMultilevel"/>
    <w:tmpl w:val="D13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1C3AAE"/>
    <w:multiLevelType w:val="hybridMultilevel"/>
    <w:tmpl w:val="ED6E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6"/>
  </w:num>
  <w:num w:numId="3" w16cid:durableId="1017973236">
    <w:abstractNumId w:val="3"/>
  </w:num>
  <w:num w:numId="4" w16cid:durableId="461926406">
    <w:abstractNumId w:val="7"/>
  </w:num>
  <w:num w:numId="5" w16cid:durableId="2128425445">
    <w:abstractNumId w:val="5"/>
  </w:num>
  <w:num w:numId="6" w16cid:durableId="1139495317">
    <w:abstractNumId w:val="1"/>
  </w:num>
  <w:num w:numId="7" w16cid:durableId="1080523731">
    <w:abstractNumId w:val="4"/>
  </w:num>
  <w:num w:numId="8" w16cid:durableId="7475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CE"/>
    <w:rsid w:val="000524A9"/>
    <w:rsid w:val="000728A9"/>
    <w:rsid w:val="000761F2"/>
    <w:rsid w:val="000930DE"/>
    <w:rsid w:val="000E1FE9"/>
    <w:rsid w:val="001618CD"/>
    <w:rsid w:val="00180710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21014"/>
    <w:rsid w:val="00767F7E"/>
    <w:rsid w:val="00780B8E"/>
    <w:rsid w:val="00794B5D"/>
    <w:rsid w:val="007A6961"/>
    <w:rsid w:val="007B0762"/>
    <w:rsid w:val="007E2006"/>
    <w:rsid w:val="00823601"/>
    <w:rsid w:val="00867C58"/>
    <w:rsid w:val="00884BAB"/>
    <w:rsid w:val="00886679"/>
    <w:rsid w:val="008B4069"/>
    <w:rsid w:val="008D169E"/>
    <w:rsid w:val="009D1FF3"/>
    <w:rsid w:val="00A30F99"/>
    <w:rsid w:val="00A40DEC"/>
    <w:rsid w:val="00A43890"/>
    <w:rsid w:val="00A66AFF"/>
    <w:rsid w:val="00AD79E9"/>
    <w:rsid w:val="00B03875"/>
    <w:rsid w:val="00B877AA"/>
    <w:rsid w:val="00C144CE"/>
    <w:rsid w:val="00C35EF0"/>
    <w:rsid w:val="00C44C24"/>
    <w:rsid w:val="00CB1A63"/>
    <w:rsid w:val="00CC0FFE"/>
    <w:rsid w:val="00CE3B09"/>
    <w:rsid w:val="00D86211"/>
    <w:rsid w:val="00D92978"/>
    <w:rsid w:val="00EA604D"/>
    <w:rsid w:val="00F255EB"/>
    <w:rsid w:val="00F42731"/>
    <w:rsid w:val="00F62BAE"/>
    <w:rsid w:val="00F820D6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1688C"/>
  <w15:chartTrackingRefBased/>
  <w15:docId w15:val="{846947B1-AE18-4557-BB22-16ED88FF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C79538591F4190AB5B144B32378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DD14-1647-47E2-A0E4-B6D60C6A25E1}"/>
      </w:docPartPr>
      <w:docPartBody>
        <w:p w:rsidR="00950EEF" w:rsidRDefault="00000000">
          <w:pPr>
            <w:pStyle w:val="E8C79538591F4190AB5B144B32378DC4"/>
          </w:pPr>
          <w:r w:rsidRPr="003F1B98">
            <w:t>Experience</w:t>
          </w:r>
        </w:p>
      </w:docPartBody>
    </w:docPart>
    <w:docPart>
      <w:docPartPr>
        <w:name w:val="F48A912C96174C8D95544C8D46CD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CA48-5CF5-4087-9259-DA032EFF2A14}"/>
      </w:docPartPr>
      <w:docPartBody>
        <w:p w:rsidR="00950EEF" w:rsidRDefault="00000000">
          <w:pPr>
            <w:pStyle w:val="F48A912C96174C8D95544C8D46CDD9D5"/>
          </w:pPr>
          <w:r w:rsidRPr="008D169E">
            <w:t>Education</w:t>
          </w:r>
        </w:p>
      </w:docPartBody>
    </w:docPart>
    <w:docPart>
      <w:docPartPr>
        <w:name w:val="BAC11D24855F4FFB89C61306AD2C5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B172-D68E-4581-9AB5-9CD060EC7AC6}"/>
      </w:docPartPr>
      <w:docPartBody>
        <w:p w:rsidR="00950EEF" w:rsidRDefault="00000000">
          <w:pPr>
            <w:pStyle w:val="BAC11D24855F4FFB89C61306AD2C54A4"/>
          </w:pPr>
          <w:r>
            <w:t>GPA 3.8</w:t>
          </w:r>
        </w:p>
      </w:docPartBody>
    </w:docPart>
    <w:docPart>
      <w:docPartPr>
        <w:name w:val="4DA01DE5141741008A2C2C8CB62C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0C5A-96AA-46C1-B8C5-B97A0A11176D}"/>
      </w:docPartPr>
      <w:docPartBody>
        <w:p w:rsidR="00950EEF" w:rsidRDefault="00000000">
          <w:pPr>
            <w:pStyle w:val="4DA01DE5141741008A2C2C8CB62C3F41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97"/>
    <w:rsid w:val="004511DF"/>
    <w:rsid w:val="007B0762"/>
    <w:rsid w:val="00950EEF"/>
    <w:rsid w:val="00C73397"/>
    <w:rsid w:val="00E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79538591F4190AB5B144B32378DC4">
    <w:name w:val="E8C79538591F4190AB5B144B32378DC4"/>
  </w:style>
  <w:style w:type="paragraph" w:customStyle="1" w:styleId="F48A912C96174C8D95544C8D46CDD9D5">
    <w:name w:val="F48A912C96174C8D95544C8D46CDD9D5"/>
  </w:style>
  <w:style w:type="paragraph" w:customStyle="1" w:styleId="BAC11D24855F4FFB89C61306AD2C54A4">
    <w:name w:val="BAC11D24855F4FFB89C61306AD2C54A4"/>
  </w:style>
  <w:style w:type="paragraph" w:customStyle="1" w:styleId="4DA01DE5141741008A2C2C8CB62C3F41">
    <w:name w:val="4DA01DE5141741008A2C2C8CB62C3F4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 Li</cp:lastModifiedBy>
  <cp:revision>3</cp:revision>
  <dcterms:created xsi:type="dcterms:W3CDTF">2023-11-02T21:23:00Z</dcterms:created>
  <dcterms:modified xsi:type="dcterms:W3CDTF">2024-07-18T03:33:00Z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